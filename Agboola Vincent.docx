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2061" w14:textId="77777777" w:rsidR="00BF216A" w:rsidRDefault="00BF216A" w:rsidP="00332C2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CA2090" wp14:editId="404FF427">
                <wp:simplePos x="0" y="0"/>
                <wp:positionH relativeFrom="column">
                  <wp:posOffset>-868680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0781"/>
                          <a:chExt cx="7774185" cy="10061411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078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79322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5B9E1" id="Group 1" o:spid="_x0000_s1026" alt="&quot;&quot;" style="position:absolute;margin-left:-68.4pt;margin-top:-49.5pt;width:611.9pt;height:11in;z-index:-251657216;mso-width-relative:margin;mso-height-relative:margin" coordorigin="3616,11007" coordsize="77741,1006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">
                <v:rect id="Rectangle 14" o:spid="_x0000_s1027" style="position:absolute;left:3616;top:11007;width:77727;height:18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" fillcolor="black [3213]" stroked="f"/>
                <v:rect id="Rectangle 1" o:spid="_x0000_s1028" style="position:absolute;left:3616;top:109793;width:77742;height:1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" fillcolor="black [3213]" strokecolor="#125f69 [1604]" strokeweight="1pt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313"/>
        <w:gridCol w:w="784"/>
        <w:gridCol w:w="3018"/>
        <w:gridCol w:w="526"/>
        <w:gridCol w:w="2863"/>
      </w:tblGrid>
      <w:tr w:rsidR="00BF216A" w:rsidRPr="00D110BB" w14:paraId="249A3DED" w14:textId="77777777" w:rsidTr="00AC4D3E">
        <w:trPr>
          <w:trHeight w:val="1593"/>
        </w:trPr>
        <w:tc>
          <w:tcPr>
            <w:tcW w:w="9504" w:type="dxa"/>
            <w:gridSpan w:val="5"/>
            <w:vAlign w:val="bottom"/>
          </w:tcPr>
          <w:p w14:paraId="06FFF658" w14:textId="24CAC544" w:rsidR="003F733E" w:rsidRPr="003F733E" w:rsidRDefault="00467C61" w:rsidP="003F733E">
            <w:pPr>
              <w:pStyle w:val="Heading1"/>
            </w:pPr>
            <w:r>
              <w:t>Agboola Vincent Oluwaseyi</w:t>
            </w:r>
          </w:p>
        </w:tc>
      </w:tr>
      <w:tr w:rsidR="00BF216A" w:rsidRPr="00D110BB" w14:paraId="4463A885" w14:textId="77777777" w:rsidTr="00AC4D3E">
        <w:trPr>
          <w:trHeight w:val="540"/>
        </w:trPr>
        <w:tc>
          <w:tcPr>
            <w:tcW w:w="9504" w:type="dxa"/>
            <w:gridSpan w:val="5"/>
          </w:tcPr>
          <w:p w14:paraId="4C466A2A" w14:textId="77777777" w:rsidR="00BF216A" w:rsidRPr="009E2F8F" w:rsidRDefault="00BF216A" w:rsidP="00AC4D3E"/>
        </w:tc>
      </w:tr>
      <w:tr w:rsidR="00BF216A" w:rsidRPr="00172CB7" w14:paraId="1E205684" w14:textId="77777777" w:rsidTr="00432A1C">
        <w:trPr>
          <w:trHeight w:val="180"/>
        </w:trPr>
        <w:tc>
          <w:tcPr>
            <w:tcW w:w="2313" w:type="dxa"/>
            <w:tcBorders>
              <w:right w:val="single" w:sz="4" w:space="0" w:color="auto"/>
            </w:tcBorders>
          </w:tcPr>
          <w:p w14:paraId="3E44D94C" w14:textId="710685F9" w:rsidR="00BF216A" w:rsidRPr="009E2F8F" w:rsidRDefault="005C351E" w:rsidP="00432A1C">
            <w:r>
              <w:t>+2348141109213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14:paraId="7251106C" w14:textId="77777777" w:rsidR="00BF216A" w:rsidRPr="009E2F8F" w:rsidRDefault="00BF216A" w:rsidP="00043081">
            <w:pPr>
              <w:rPr>
                <w:rFonts w:ascii="Raleway" w:hAnsi="Raleway"/>
                <w:szCs w:val="20"/>
              </w:rPr>
            </w:pPr>
          </w:p>
        </w:tc>
        <w:tc>
          <w:tcPr>
            <w:tcW w:w="3018" w:type="dxa"/>
          </w:tcPr>
          <w:p w14:paraId="2AEFFAF1" w14:textId="6B9D44F0" w:rsidR="00BF216A" w:rsidRPr="009E2F8F" w:rsidRDefault="005C351E" w:rsidP="00432A1C">
            <w:pPr>
              <w:jc w:val="center"/>
            </w:pPr>
            <w:r>
              <w:t>Agboolavincent62@gmail.com</w:t>
            </w:r>
          </w:p>
        </w:tc>
        <w:tc>
          <w:tcPr>
            <w:tcW w:w="526" w:type="dxa"/>
            <w:tcBorders>
              <w:right w:val="single" w:sz="4" w:space="0" w:color="auto"/>
            </w:tcBorders>
          </w:tcPr>
          <w:p w14:paraId="537AC531" w14:textId="77777777" w:rsidR="00BF216A" w:rsidRPr="009E2F8F" w:rsidRDefault="00BF216A" w:rsidP="00043081">
            <w:pPr>
              <w:jc w:val="center"/>
              <w:rPr>
                <w:rFonts w:ascii="Raleway" w:hAnsi="Raleway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auto"/>
            </w:tcBorders>
          </w:tcPr>
          <w:p w14:paraId="27EBDA3E" w14:textId="6652A33A" w:rsidR="00BF216A" w:rsidRPr="009E2F8F" w:rsidRDefault="00441871" w:rsidP="00432A1C">
            <w:pPr>
              <w:jc w:val="right"/>
            </w:pPr>
            <w:r>
              <w:t xml:space="preserve">Ikire, Osun State, Nigeria </w:t>
            </w:r>
          </w:p>
        </w:tc>
      </w:tr>
      <w:tr w:rsidR="00BF216A" w:rsidRPr="00D110BB" w14:paraId="79EAD8AC" w14:textId="77777777" w:rsidTr="00F53936">
        <w:trPr>
          <w:trHeight w:val="495"/>
        </w:trPr>
        <w:tc>
          <w:tcPr>
            <w:tcW w:w="9504" w:type="dxa"/>
            <w:gridSpan w:val="5"/>
            <w:tcBorders>
              <w:bottom w:val="single" w:sz="6" w:space="0" w:color="auto"/>
            </w:tcBorders>
          </w:tcPr>
          <w:p w14:paraId="59A3BF32" w14:textId="77777777" w:rsidR="00BF216A" w:rsidRPr="009E2F8F" w:rsidRDefault="00BF216A" w:rsidP="00F53936"/>
        </w:tc>
      </w:tr>
    </w:tbl>
    <w:p w14:paraId="3DC1E41A" w14:textId="77777777" w:rsidR="00D60A00" w:rsidRPr="00D60A00" w:rsidRDefault="00D60A00" w:rsidP="00D60A00">
      <w:pPr>
        <w:spacing w:after="60" w:line="240" w:lineRule="auto"/>
        <w:divId w:val="14505681"/>
        <w:rPr>
          <w:rFonts w:ascii=".AppleSystemUIFont" w:eastAsiaTheme="minorEastAsia" w:hAnsi=".AppleSystemUIFont" w:cs="Times New Roman"/>
          <w:color w:val="auto"/>
          <w:sz w:val="33"/>
          <w:szCs w:val="33"/>
        </w:rPr>
      </w:pPr>
      <w:r w:rsidRPr="00D60A00">
        <w:rPr>
          <w:rFonts w:ascii="UICTFontTextStyleBody" w:eastAsiaTheme="minorEastAsia" w:hAnsi="UICTFontTextStyleBody" w:cs="Times New Roman"/>
          <w:b/>
          <w:bCs/>
          <w:color w:val="auto"/>
          <w:sz w:val="33"/>
          <w:szCs w:val="33"/>
        </w:rPr>
        <w:t>Professional Summary</w:t>
      </w:r>
    </w:p>
    <w:p w14:paraId="525894DB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Theme="minorEastAsia" w:hAnsi="UICTFontTextStyleBody" w:cs="Times New Roman"/>
          <w:color w:val="auto"/>
          <w:sz w:val="26"/>
          <w:szCs w:val="26"/>
        </w:rPr>
        <w:t xml:space="preserve">Multifaceted entrepreneur, developer, and tech innovator with a robust background in </w:t>
      </w: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Front-End Development</w:t>
      </w:r>
      <w:r w:rsidRPr="00D60A00">
        <w:rPr>
          <w:rFonts w:ascii="UICTFontTextStyleBody" w:eastAsiaTheme="minorEastAsia" w:hAnsi="UICTFontTextStyleBody" w:cs="Times New Roman"/>
          <w:color w:val="auto"/>
          <w:sz w:val="26"/>
          <w:szCs w:val="26"/>
        </w:rPr>
        <w:t xml:space="preserve">, </w:t>
      </w: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Cybersecurity &amp; Penetration Testing</w:t>
      </w:r>
      <w:r w:rsidRPr="00D60A00">
        <w:rPr>
          <w:rFonts w:ascii="UICTFontTextStyleBody" w:eastAsiaTheme="minorEastAsia" w:hAnsi="UICTFontTextStyleBody" w:cs="Times New Roman"/>
          <w:color w:val="auto"/>
          <w:sz w:val="26"/>
          <w:szCs w:val="26"/>
        </w:rPr>
        <w:t xml:space="preserve">, </w:t>
      </w: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E-commerce Automation</w:t>
      </w:r>
      <w:r w:rsidRPr="00D60A00">
        <w:rPr>
          <w:rFonts w:ascii="UICTFontTextStyleBody" w:eastAsiaTheme="minorEastAsia" w:hAnsi="UICTFontTextStyleBody" w:cs="Times New Roman"/>
          <w:color w:val="auto"/>
          <w:sz w:val="26"/>
          <w:szCs w:val="26"/>
        </w:rPr>
        <w:t xml:space="preserve">, and </w:t>
      </w: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Gadget Sales</w:t>
      </w:r>
      <w:r w:rsidRPr="00D60A00">
        <w:rPr>
          <w:rFonts w:ascii="UICTFontTextStyleBody" w:eastAsiaTheme="minorEastAsia" w:hAnsi="UICTFontTextStyleBody" w:cs="Times New Roman"/>
          <w:color w:val="auto"/>
          <w:sz w:val="26"/>
          <w:szCs w:val="26"/>
        </w:rPr>
        <w:t xml:space="preserve">. Founder of </w:t>
      </w: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VeeExchange</w:t>
      </w:r>
      <w:r w:rsidRPr="00D60A00">
        <w:rPr>
          <w:rFonts w:ascii="UICTFontTextStyleBody" w:eastAsiaTheme="minorEastAsia" w:hAnsi="UICTFontTextStyleBody" w:cs="Times New Roman"/>
          <w:color w:val="auto"/>
          <w:sz w:val="26"/>
          <w:szCs w:val="26"/>
        </w:rPr>
        <w:t xml:space="preserve">, </w:t>
      </w: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Vee-Gadget Hub</w:t>
      </w:r>
      <w:r w:rsidRPr="00D60A00">
        <w:rPr>
          <w:rFonts w:ascii="UICTFontTextStyleBody" w:eastAsiaTheme="minorEastAsia" w:hAnsi="UICTFontTextStyleBody" w:cs="Times New Roman"/>
          <w:color w:val="auto"/>
          <w:sz w:val="26"/>
          <w:szCs w:val="26"/>
        </w:rPr>
        <w:t>, and a transport startup leveraging tech to optimize urban commuting. Committed to using technology to drive innovation, empower communities, and create sustainable income systems.</w:t>
      </w:r>
    </w:p>
    <w:p w14:paraId="2B53867A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</w:p>
    <w:p w14:paraId="3E5AC5E5" w14:textId="77777777" w:rsidR="00D60A00" w:rsidRPr="00D60A00" w:rsidRDefault="00D60A00" w:rsidP="00D60A00">
      <w:pPr>
        <w:spacing w:after="60" w:line="240" w:lineRule="auto"/>
        <w:divId w:val="14505681"/>
        <w:rPr>
          <w:rFonts w:ascii=".AppleSystemUIFont" w:eastAsiaTheme="minorEastAsia" w:hAnsi=".AppleSystemUIFont" w:cs="Times New Roman"/>
          <w:color w:val="auto"/>
          <w:sz w:val="33"/>
          <w:szCs w:val="33"/>
        </w:rPr>
      </w:pPr>
      <w:r w:rsidRPr="00D60A00">
        <w:rPr>
          <w:rFonts w:ascii="UICTFontTextStyleBody" w:eastAsiaTheme="minorEastAsia" w:hAnsi="UICTFontTextStyleBody" w:cs="Times New Roman"/>
          <w:b/>
          <w:bCs/>
          <w:color w:val="auto"/>
          <w:sz w:val="33"/>
          <w:szCs w:val="33"/>
        </w:rPr>
        <w:t>Core Competencies</w:t>
      </w:r>
    </w:p>
    <w:p w14:paraId="3B66B849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Front-End Development (HTML, CSS, JavaScript)</w:t>
      </w:r>
    </w:p>
    <w:p w14:paraId="6EB8970B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Cybersecurity &amp; Penetration Testing</w:t>
      </w:r>
    </w:p>
    <w:p w14:paraId="3A87689F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Crypto &amp; Gift Card Exchange Automation (VeeExchange)</w:t>
      </w:r>
    </w:p>
    <w:p w14:paraId="77C57DB1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Gadget Sales, Reviews, and Logistics (Vee-Gadget Hub)</w:t>
      </w:r>
    </w:p>
    <w:p w14:paraId="6E73D8A6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Virtual Assistance &amp; Discord Server Management</w:t>
      </w:r>
    </w:p>
    <w:p w14:paraId="6D4B40FA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Customer Support &amp; Community Relations</w:t>
      </w:r>
    </w:p>
    <w:p w14:paraId="7B08AD94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Content Creation (TikTok, Tech Reviews, and Tutorials)</w:t>
      </w:r>
    </w:p>
    <w:p w14:paraId="16F80339" w14:textId="77777777" w:rsidR="00D60A00" w:rsidRPr="00D60A00" w:rsidRDefault="00D60A00" w:rsidP="00D60A00">
      <w:pPr>
        <w:numPr>
          <w:ilvl w:val="0"/>
          <w:numId w:val="21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✅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E-commerce Operations &amp; Freelancing Support</w:t>
      </w:r>
    </w:p>
    <w:p w14:paraId="43A0704F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</w:p>
    <w:p w14:paraId="7D014EED" w14:textId="77777777" w:rsidR="00D60A00" w:rsidRPr="00D60A00" w:rsidRDefault="00D60A00" w:rsidP="00D60A00">
      <w:pPr>
        <w:spacing w:after="60" w:line="240" w:lineRule="auto"/>
        <w:divId w:val="14505681"/>
        <w:rPr>
          <w:rFonts w:ascii=".AppleSystemUIFont" w:eastAsiaTheme="minorEastAsia" w:hAnsi=".AppleSystemUIFont" w:cs="Times New Roman"/>
          <w:color w:val="auto"/>
          <w:sz w:val="33"/>
          <w:szCs w:val="33"/>
        </w:rPr>
      </w:pPr>
      <w:r w:rsidRPr="00D60A00">
        <w:rPr>
          <w:rFonts w:ascii="UICTFontTextStyleBody" w:eastAsiaTheme="minorEastAsia" w:hAnsi="UICTFontTextStyleBody" w:cs="Times New Roman"/>
          <w:b/>
          <w:bCs/>
          <w:color w:val="auto"/>
          <w:sz w:val="33"/>
          <w:szCs w:val="33"/>
        </w:rPr>
        <w:t>Experience</w:t>
      </w:r>
    </w:p>
    <w:p w14:paraId="363DDE32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Founder &amp; CEO — VeeExchange</w:t>
      </w:r>
    </w:p>
    <w:p w14:paraId="7E8206FE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ItalicBody" w:eastAsiaTheme="minorEastAsia" w:hAnsi="UICTFontTextStyleItalicBody" w:cs="Times New Roman"/>
          <w:i/>
          <w:iCs/>
          <w:color w:val="auto"/>
          <w:sz w:val="26"/>
          <w:szCs w:val="26"/>
        </w:rPr>
        <w:t>2023 – Present</w:t>
      </w:r>
    </w:p>
    <w:p w14:paraId="5D532E84" w14:textId="77777777" w:rsidR="00D60A00" w:rsidRPr="00D60A00" w:rsidRDefault="00D60A00" w:rsidP="00D60A00">
      <w:pPr>
        <w:numPr>
          <w:ilvl w:val="0"/>
          <w:numId w:val="22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Built a secure and automated P2P exchange platform for gift cards and cryptocurrencies.</w:t>
      </w:r>
    </w:p>
    <w:p w14:paraId="5B2C5B8A" w14:textId="77777777" w:rsidR="00D60A00" w:rsidRPr="00D60A00" w:rsidRDefault="00D60A00" w:rsidP="00D60A00">
      <w:pPr>
        <w:numPr>
          <w:ilvl w:val="0"/>
          <w:numId w:val="22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Developed Telegram bots for price negotiation, gift card redemption, and customer flow.</w:t>
      </w:r>
    </w:p>
    <w:p w14:paraId="4FC091F3" w14:textId="77777777" w:rsidR="00D60A00" w:rsidRPr="00D60A00" w:rsidRDefault="00D60A00" w:rsidP="00D60A00">
      <w:pPr>
        <w:numPr>
          <w:ilvl w:val="0"/>
          <w:numId w:val="22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Integrated fast payout systems for Nigeria &amp; Benin Republic users.</w:t>
      </w:r>
    </w:p>
    <w:p w14:paraId="29AC08CC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Founder — Vee-Gadget Hub</w:t>
      </w:r>
    </w:p>
    <w:p w14:paraId="47DA34B4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ItalicBody" w:eastAsiaTheme="minorEastAsia" w:hAnsi="UICTFontTextStyleItalicBody" w:cs="Times New Roman"/>
          <w:i/>
          <w:iCs/>
          <w:color w:val="auto"/>
          <w:sz w:val="26"/>
          <w:szCs w:val="26"/>
        </w:rPr>
        <w:t>2022 – Present</w:t>
      </w:r>
    </w:p>
    <w:p w14:paraId="1924B8E1" w14:textId="77777777" w:rsidR="00D60A00" w:rsidRPr="00D60A00" w:rsidRDefault="00D60A00" w:rsidP="00D60A00">
      <w:pPr>
        <w:numPr>
          <w:ilvl w:val="0"/>
          <w:numId w:val="23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Gadget sales brand specializing in UK-used, new, and swap phones &amp; laptops.</w:t>
      </w:r>
    </w:p>
    <w:p w14:paraId="30D56143" w14:textId="77777777" w:rsidR="00D60A00" w:rsidRPr="00D60A00" w:rsidRDefault="00D60A00" w:rsidP="00D60A00">
      <w:pPr>
        <w:numPr>
          <w:ilvl w:val="0"/>
          <w:numId w:val="23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lastRenderedPageBreak/>
        <w:t>Social media-driven growth via TikTok reviews and trust-based sales approach.</w:t>
      </w:r>
    </w:p>
    <w:p w14:paraId="050112CC" w14:textId="77777777" w:rsidR="00D60A00" w:rsidRPr="00D60A00" w:rsidRDefault="00D60A00" w:rsidP="00D60A00">
      <w:pPr>
        <w:numPr>
          <w:ilvl w:val="0"/>
          <w:numId w:val="23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Manages deliveries, tech consultation, and customer follow-up services.</w:t>
      </w:r>
    </w:p>
    <w:p w14:paraId="153ACC37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Founder — Urban Transport Startup (Pre-Launch Phase)</w:t>
      </w:r>
    </w:p>
    <w:p w14:paraId="0BB924FD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ItalicBody" w:eastAsiaTheme="minorEastAsia" w:hAnsi="UICTFontTextStyleItalicBody" w:cs="Times New Roman"/>
          <w:i/>
          <w:iCs/>
          <w:color w:val="auto"/>
          <w:sz w:val="26"/>
          <w:szCs w:val="26"/>
        </w:rPr>
        <w:t>2025 – Present</w:t>
      </w:r>
    </w:p>
    <w:p w14:paraId="58CCAA91" w14:textId="77777777" w:rsidR="00D60A00" w:rsidRPr="00D60A00" w:rsidRDefault="00D60A00" w:rsidP="00D60A00">
      <w:pPr>
        <w:numPr>
          <w:ilvl w:val="0"/>
          <w:numId w:val="24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Initiating a transport solution with in-house fleet ownership and route optimization.</w:t>
      </w:r>
    </w:p>
    <w:p w14:paraId="3EB86068" w14:textId="77777777" w:rsidR="00D60A00" w:rsidRPr="00D60A00" w:rsidRDefault="00D60A00" w:rsidP="00D60A00">
      <w:pPr>
        <w:numPr>
          <w:ilvl w:val="0"/>
          <w:numId w:val="24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Conducting BVN/NIN driver verification and maintenance scheduling systems.</w:t>
      </w:r>
    </w:p>
    <w:p w14:paraId="4257468E" w14:textId="77777777" w:rsidR="00D60A00" w:rsidRPr="00D60A00" w:rsidRDefault="00D60A00" w:rsidP="00D60A00">
      <w:pPr>
        <w:numPr>
          <w:ilvl w:val="0"/>
          <w:numId w:val="24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Currently seeking investor partnerships to expand and deploy the system.</w:t>
      </w:r>
    </w:p>
    <w:p w14:paraId="293A8815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Freelance Front-End Developer &amp; Virtual Assistant</w:t>
      </w:r>
    </w:p>
    <w:p w14:paraId="458366F2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ItalicBody" w:eastAsiaTheme="minorEastAsia" w:hAnsi="UICTFontTextStyleItalicBody" w:cs="Times New Roman"/>
          <w:i/>
          <w:iCs/>
          <w:color w:val="auto"/>
          <w:sz w:val="26"/>
          <w:szCs w:val="26"/>
        </w:rPr>
        <w:t>2021 – Present</w:t>
      </w:r>
    </w:p>
    <w:p w14:paraId="5D11192B" w14:textId="77777777" w:rsidR="00D60A00" w:rsidRPr="00D60A00" w:rsidRDefault="00D60A00" w:rsidP="00D60A00">
      <w:pPr>
        <w:numPr>
          <w:ilvl w:val="0"/>
          <w:numId w:val="25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Created responsive websites, landing pages, and tech documentation.</w:t>
      </w:r>
    </w:p>
    <w:p w14:paraId="73FF7CDB" w14:textId="77777777" w:rsidR="00D60A00" w:rsidRPr="00D60A00" w:rsidRDefault="00D60A00" w:rsidP="00D60A00">
      <w:pPr>
        <w:numPr>
          <w:ilvl w:val="0"/>
          <w:numId w:val="25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Provided job bidding support and admin help to startups and individuals.</w:t>
      </w:r>
    </w:p>
    <w:p w14:paraId="2B65CF87" w14:textId="77777777" w:rsidR="00D60A00" w:rsidRPr="00D60A00" w:rsidRDefault="00D60A00" w:rsidP="00D60A00">
      <w:pPr>
        <w:numPr>
          <w:ilvl w:val="0"/>
          <w:numId w:val="25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Built automated and moderated Discord servers for software communities.</w:t>
      </w:r>
    </w:p>
    <w:p w14:paraId="7BD72C28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EmphasizedBody" w:eastAsiaTheme="minorEastAsia" w:hAnsi="UICTFontTextStyleEmphasizedBody" w:cs="Times New Roman"/>
          <w:b/>
          <w:bCs/>
          <w:color w:val="auto"/>
          <w:sz w:val="26"/>
          <w:szCs w:val="26"/>
        </w:rPr>
        <w:t>Cybersecurity Trainee &amp; Freelance Pen Tester</w:t>
      </w:r>
    </w:p>
    <w:p w14:paraId="08C5EAA1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  <w:r w:rsidRPr="00D60A00">
        <w:rPr>
          <w:rFonts w:ascii="UICTFontTextStyleItalicBody" w:eastAsiaTheme="minorEastAsia" w:hAnsi="UICTFontTextStyleItalicBody" w:cs="Times New Roman"/>
          <w:i/>
          <w:iCs/>
          <w:color w:val="auto"/>
          <w:sz w:val="26"/>
          <w:szCs w:val="26"/>
        </w:rPr>
        <w:t>2023 – Present</w:t>
      </w:r>
    </w:p>
    <w:p w14:paraId="2BC6CBC6" w14:textId="77777777" w:rsidR="00D60A00" w:rsidRPr="00D60A00" w:rsidRDefault="00D60A00" w:rsidP="00D60A00">
      <w:pPr>
        <w:numPr>
          <w:ilvl w:val="0"/>
          <w:numId w:val="26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Performed vulnerability scans and risk assessments for local organizations.</w:t>
      </w:r>
    </w:p>
    <w:p w14:paraId="048447FF" w14:textId="77777777" w:rsidR="00D60A00" w:rsidRPr="00D60A00" w:rsidRDefault="00D60A00" w:rsidP="00D60A00">
      <w:pPr>
        <w:numPr>
          <w:ilvl w:val="0"/>
          <w:numId w:val="26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Supported businesses with online security policies and phishing attack mitigation.</w:t>
      </w:r>
    </w:p>
    <w:p w14:paraId="61CAA5AD" w14:textId="77777777" w:rsidR="00D60A00" w:rsidRPr="00D60A00" w:rsidRDefault="00D60A00" w:rsidP="00D60A00">
      <w:pPr>
        <w:numPr>
          <w:ilvl w:val="0"/>
          <w:numId w:val="26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Earned Deloitte Australia Cyber Internship Certificate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for demonstrating practical knowledge in digital security and ethical hacking.</w:t>
      </w:r>
    </w:p>
    <w:p w14:paraId="3642C5D9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</w:p>
    <w:p w14:paraId="3AACF42B" w14:textId="77777777" w:rsidR="00D60A00" w:rsidRPr="00D60A00" w:rsidRDefault="00D60A00" w:rsidP="00D60A00">
      <w:pPr>
        <w:spacing w:after="60" w:line="240" w:lineRule="auto"/>
        <w:divId w:val="14505681"/>
        <w:rPr>
          <w:rFonts w:ascii=".AppleSystemUIFont" w:eastAsiaTheme="minorEastAsia" w:hAnsi=".AppleSystemUIFont" w:cs="Times New Roman"/>
          <w:color w:val="auto"/>
          <w:sz w:val="33"/>
          <w:szCs w:val="33"/>
        </w:rPr>
      </w:pPr>
      <w:r w:rsidRPr="00D60A00">
        <w:rPr>
          <w:rFonts w:ascii="UICTFontTextStyleBody" w:eastAsiaTheme="minorEastAsia" w:hAnsi="UICTFontTextStyleBody" w:cs="Times New Roman"/>
          <w:b/>
          <w:bCs/>
          <w:color w:val="auto"/>
          <w:sz w:val="33"/>
          <w:szCs w:val="33"/>
        </w:rPr>
        <w:t>Education</w:t>
      </w:r>
    </w:p>
    <w:p w14:paraId="181FE366" w14:textId="77777777" w:rsidR="00D60A00" w:rsidRPr="00D60A00" w:rsidRDefault="00D60A00" w:rsidP="00D60A00">
      <w:pPr>
        <w:numPr>
          <w:ilvl w:val="0"/>
          <w:numId w:val="27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🎓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B.Sc. in Computer Science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ItalicBody" w:eastAsia="Times New Roman" w:hAnsi="UICTFontTextStyleItalicBody" w:cs="Times New Roman"/>
          <w:i/>
          <w:iCs/>
          <w:color w:val="auto"/>
          <w:sz w:val="26"/>
          <w:szCs w:val="26"/>
        </w:rPr>
        <w:t>(Final Year)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br/>
        <w:t>Private University, Benin Republic</w:t>
      </w:r>
    </w:p>
    <w:p w14:paraId="1A63885D" w14:textId="77777777" w:rsidR="00D60A00" w:rsidRPr="00D60A00" w:rsidRDefault="00D60A00" w:rsidP="00D60A00">
      <w:pPr>
        <w:numPr>
          <w:ilvl w:val="0"/>
          <w:numId w:val="27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🏫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Junior &amp; Senior Secondary School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br/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Goodness Comprehensive College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>, Osun State, Ikire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br/>
      </w:r>
      <w:r w:rsidRPr="00D60A00">
        <w:rPr>
          <w:rFonts w:ascii="UICTFontTextStyleItalicBody" w:eastAsia="Times New Roman" w:hAnsi="UICTFontTextStyleItalicBody" w:cs="Times New Roman"/>
          <w:i/>
          <w:iCs/>
          <w:color w:val="auto"/>
          <w:sz w:val="26"/>
          <w:szCs w:val="26"/>
        </w:rPr>
        <w:t>Graduated with WAEC &amp; JSCE</w:t>
      </w:r>
    </w:p>
    <w:p w14:paraId="7773161F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</w:p>
    <w:p w14:paraId="1524A843" w14:textId="77777777" w:rsidR="00D60A00" w:rsidRPr="00D60A00" w:rsidRDefault="00D60A00" w:rsidP="00D60A00">
      <w:pPr>
        <w:spacing w:after="60" w:line="240" w:lineRule="auto"/>
        <w:divId w:val="14505681"/>
        <w:rPr>
          <w:rFonts w:ascii=".AppleSystemUIFont" w:eastAsiaTheme="minorEastAsia" w:hAnsi=".AppleSystemUIFont" w:cs="Times New Roman"/>
          <w:color w:val="auto"/>
          <w:sz w:val="33"/>
          <w:szCs w:val="33"/>
        </w:rPr>
      </w:pPr>
      <w:r w:rsidRPr="00D60A00">
        <w:rPr>
          <w:rFonts w:ascii="UICTFontTextStyleBody" w:eastAsiaTheme="minorEastAsia" w:hAnsi="UICTFontTextStyleBody" w:cs="Times New Roman"/>
          <w:b/>
          <w:bCs/>
          <w:color w:val="auto"/>
          <w:sz w:val="33"/>
          <w:szCs w:val="33"/>
        </w:rPr>
        <w:t>Certifications &amp; Projects</w:t>
      </w:r>
    </w:p>
    <w:p w14:paraId="3A57D5B3" w14:textId="77777777" w:rsidR="00D60A00" w:rsidRPr="00D60A00" w:rsidRDefault="00D60A00" w:rsidP="00D60A00">
      <w:pPr>
        <w:numPr>
          <w:ilvl w:val="0"/>
          <w:numId w:val="28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🛡️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Cybersecurity Internship Certificate – Deloitte Australia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ItalicBody" w:eastAsia="Times New Roman" w:hAnsi="UICTFontTextStyleItalicBody" w:cs="Times New Roman"/>
          <w:i/>
          <w:iCs/>
          <w:color w:val="auto"/>
          <w:sz w:val="26"/>
          <w:szCs w:val="26"/>
        </w:rPr>
        <w:t>(2023)</w:t>
      </w:r>
    </w:p>
    <w:p w14:paraId="56AE192E" w14:textId="77777777" w:rsidR="00D60A00" w:rsidRPr="00D60A00" w:rsidRDefault="00D60A00" w:rsidP="00D60A00">
      <w:pPr>
        <w:numPr>
          <w:ilvl w:val="0"/>
          <w:numId w:val="28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💻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Frontend Web Dev Certificate (HTML, CSS, JavaScript)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– </w:t>
      </w:r>
      <w:r w:rsidRPr="00D60A00">
        <w:rPr>
          <w:rFonts w:ascii="UICTFontTextStyleItalicBody" w:eastAsia="Times New Roman" w:hAnsi="UICTFontTextStyleItalicBody" w:cs="Times New Roman"/>
          <w:i/>
          <w:iCs/>
          <w:color w:val="auto"/>
          <w:sz w:val="26"/>
          <w:szCs w:val="26"/>
        </w:rPr>
        <w:t>[Bootcamp Platform]</w:t>
      </w:r>
    </w:p>
    <w:p w14:paraId="7008DBCA" w14:textId="77777777" w:rsidR="00D60A00" w:rsidRPr="00D60A00" w:rsidRDefault="00D60A00" w:rsidP="00D60A00">
      <w:pPr>
        <w:numPr>
          <w:ilvl w:val="0"/>
          <w:numId w:val="28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🔧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Telegram Bot for Crypto &amp; Gift Card Automation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– </w:t>
      </w:r>
      <w:r w:rsidRPr="00D60A00">
        <w:rPr>
          <w:rFonts w:ascii="UICTFontTextStyleItalicBody" w:eastAsia="Times New Roman" w:hAnsi="UICTFontTextStyleItalicBody" w:cs="Times New Roman"/>
          <w:i/>
          <w:iCs/>
          <w:color w:val="auto"/>
          <w:sz w:val="26"/>
          <w:szCs w:val="26"/>
        </w:rPr>
        <w:t>GitHub: [Link]</w:t>
      </w:r>
    </w:p>
    <w:p w14:paraId="1EE4CBAC" w14:textId="77777777" w:rsidR="00D60A00" w:rsidRPr="00D60A00" w:rsidRDefault="00D60A00" w:rsidP="00D60A00">
      <w:pPr>
        <w:numPr>
          <w:ilvl w:val="0"/>
          <w:numId w:val="28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🌐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Portfolio Website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– </w:t>
      </w:r>
      <w:hyperlink r:id="rId10" w:history="1">
        <w:r w:rsidRPr="00D60A00">
          <w:rPr>
            <w:rFonts w:ascii="UICTFontTextStyleBody" w:eastAsia="Times New Roman" w:hAnsi="UICTFontTextStyleBody" w:cs="Times New Roman"/>
            <w:color w:val="0000FF"/>
            <w:sz w:val="26"/>
            <w:szCs w:val="26"/>
            <w:u w:val="single"/>
          </w:rPr>
          <w:t>vincent123-profile.github.io/VeePortfolio</w:t>
        </w:r>
      </w:hyperlink>
    </w:p>
    <w:p w14:paraId="4A663F8E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</w:p>
    <w:p w14:paraId="4FA0FBA8" w14:textId="77777777" w:rsidR="00D60A00" w:rsidRPr="00D60A00" w:rsidRDefault="00D60A00" w:rsidP="00D60A00">
      <w:pPr>
        <w:spacing w:after="60" w:line="240" w:lineRule="auto"/>
        <w:divId w:val="14505681"/>
        <w:rPr>
          <w:rFonts w:ascii=".AppleSystemUIFont" w:eastAsiaTheme="minorEastAsia" w:hAnsi=".AppleSystemUIFont" w:cs="Times New Roman"/>
          <w:color w:val="auto"/>
          <w:sz w:val="33"/>
          <w:szCs w:val="33"/>
        </w:rPr>
      </w:pPr>
      <w:r w:rsidRPr="00D60A00">
        <w:rPr>
          <w:rFonts w:ascii="UICTFontTextStyleBody" w:eastAsiaTheme="minorEastAsia" w:hAnsi="UICTFontTextStyleBody" w:cs="Times New Roman"/>
          <w:b/>
          <w:bCs/>
          <w:color w:val="auto"/>
          <w:sz w:val="33"/>
          <w:szCs w:val="33"/>
        </w:rPr>
        <w:t>Technical Skills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7"/>
        <w:gridCol w:w="1503"/>
      </w:tblGrid>
      <w:tr w:rsidR="00D60A00" w:rsidRPr="00D60A00" w14:paraId="6FBDD201" w14:textId="77777777">
        <w:trPr>
          <w:divId w:val="145056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E34A66" w14:textId="77777777" w:rsidR="00D60A00" w:rsidRPr="00D60A00" w:rsidRDefault="00D60A00" w:rsidP="00D60A00">
            <w:pPr>
              <w:spacing w:line="240" w:lineRule="auto"/>
              <w:jc w:val="center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EmphasizedBody" w:eastAsiaTheme="minorEastAsia" w:hAnsi="UICTFontTextStyleEmphasizedBody" w:cs="Times New Roman"/>
                <w:b/>
                <w:bCs/>
                <w:color w:val="auto"/>
                <w:sz w:val="26"/>
                <w:szCs w:val="26"/>
              </w:rPr>
              <w:t>Skill Area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1A40" w14:textId="77777777" w:rsidR="00D60A00" w:rsidRPr="00D60A00" w:rsidRDefault="00D60A00" w:rsidP="00D60A00">
            <w:pPr>
              <w:spacing w:line="240" w:lineRule="auto"/>
              <w:jc w:val="center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EmphasizedBody" w:eastAsiaTheme="minorEastAsia" w:hAnsi="UICTFontTextStyleEmphasizedBody" w:cs="Times New Roman"/>
                <w:b/>
                <w:bCs/>
                <w:color w:val="auto"/>
                <w:sz w:val="26"/>
                <w:szCs w:val="26"/>
              </w:rPr>
              <w:t>Proficiency</w:t>
            </w:r>
          </w:p>
        </w:tc>
      </w:tr>
      <w:tr w:rsidR="00D60A00" w:rsidRPr="00D60A00" w14:paraId="2E4A34D2" w14:textId="77777777">
        <w:trPr>
          <w:divId w:val="145056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2E5883" w14:textId="77777777" w:rsidR="00D60A00" w:rsidRPr="00D60A00" w:rsidRDefault="00D60A00" w:rsidP="00D60A00">
            <w:pPr>
              <w:spacing w:line="240" w:lineRule="auto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Body" w:eastAsiaTheme="minorEastAsia" w:hAnsi="UICTFontTextStyleBody" w:cs="Times New Roman"/>
                <w:color w:val="auto"/>
                <w:sz w:val="26"/>
                <w:szCs w:val="26"/>
              </w:rPr>
              <w:t>HTML / CSS / JavaScript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0685DC" w14:textId="77777777" w:rsidR="00D60A00" w:rsidRPr="00D60A00" w:rsidRDefault="00D60A00" w:rsidP="00D60A00">
            <w:pPr>
              <w:spacing w:line="240" w:lineRule="auto"/>
              <w:rPr>
                <w:rFonts w:ascii=".Apple Color Emoji UI" w:eastAsiaTheme="minorEastAsia" w:hAnsi=".Apple Color Emoji UI" w:cs="Times New Roman"/>
                <w:color w:val="auto"/>
                <w:sz w:val="26"/>
                <w:szCs w:val="26"/>
              </w:rPr>
            </w:pPr>
            <w:r w:rsidRPr="00D60A00">
              <w:rPr>
                <w:rFonts w:ascii="Apple Color Emoji" w:eastAsiaTheme="minorEastAsia" w:hAnsi="Apple Color Emoji" w:cs="Apple Color Emoji"/>
                <w:color w:val="auto"/>
                <w:sz w:val="26"/>
                <w:szCs w:val="26"/>
              </w:rPr>
              <w:t>⭐⭐⭐⭐⭐</w:t>
            </w:r>
          </w:p>
        </w:tc>
      </w:tr>
      <w:tr w:rsidR="00D60A00" w:rsidRPr="00D60A00" w14:paraId="0E58C247" w14:textId="77777777">
        <w:trPr>
          <w:divId w:val="145056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FD92557" w14:textId="77777777" w:rsidR="00D60A00" w:rsidRPr="00D60A00" w:rsidRDefault="00D60A00" w:rsidP="00D60A00">
            <w:pPr>
              <w:spacing w:line="240" w:lineRule="auto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Body" w:eastAsiaTheme="minorEastAsia" w:hAnsi="UICTFontTextStyleBody" w:cs="Times New Roman"/>
                <w:color w:val="auto"/>
                <w:sz w:val="26"/>
                <w:szCs w:val="26"/>
              </w:rPr>
              <w:t>Cybersecurity &amp; Pen Testing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87A7EA0" w14:textId="77777777" w:rsidR="00D60A00" w:rsidRPr="00D60A00" w:rsidRDefault="00D60A00" w:rsidP="00D60A00">
            <w:pPr>
              <w:spacing w:line="240" w:lineRule="auto"/>
              <w:rPr>
                <w:rFonts w:ascii=".Apple Color Emoji UI" w:eastAsiaTheme="minorEastAsia" w:hAnsi=".Apple Color Emoji UI" w:cs="Times New Roman"/>
                <w:color w:val="auto"/>
                <w:sz w:val="26"/>
                <w:szCs w:val="26"/>
              </w:rPr>
            </w:pPr>
            <w:r w:rsidRPr="00D60A00">
              <w:rPr>
                <w:rFonts w:ascii="Apple Color Emoji" w:eastAsiaTheme="minorEastAsia" w:hAnsi="Apple Color Emoji" w:cs="Apple Color Emoji"/>
                <w:color w:val="auto"/>
                <w:sz w:val="26"/>
                <w:szCs w:val="26"/>
              </w:rPr>
              <w:t>⭐⭐⭐⭐</w:t>
            </w:r>
          </w:p>
        </w:tc>
      </w:tr>
      <w:tr w:rsidR="00D60A00" w:rsidRPr="00D60A00" w14:paraId="2D6D2C68" w14:textId="77777777">
        <w:trPr>
          <w:divId w:val="145056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21E4E5" w14:textId="77777777" w:rsidR="00D60A00" w:rsidRPr="00D60A00" w:rsidRDefault="00D60A00" w:rsidP="00D60A00">
            <w:pPr>
              <w:spacing w:line="240" w:lineRule="auto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Body" w:eastAsiaTheme="minorEastAsia" w:hAnsi="UICTFontTextStyleBody" w:cs="Times New Roman"/>
                <w:color w:val="auto"/>
                <w:sz w:val="26"/>
                <w:szCs w:val="26"/>
              </w:rPr>
              <w:lastRenderedPageBreak/>
              <w:t>Discord Server Setup &amp; Automation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5733DA" w14:textId="77777777" w:rsidR="00D60A00" w:rsidRPr="00D60A00" w:rsidRDefault="00D60A00" w:rsidP="00D60A00">
            <w:pPr>
              <w:spacing w:line="240" w:lineRule="auto"/>
              <w:rPr>
                <w:rFonts w:ascii=".Apple Color Emoji UI" w:eastAsiaTheme="minorEastAsia" w:hAnsi=".Apple Color Emoji UI" w:cs="Times New Roman"/>
                <w:color w:val="auto"/>
                <w:sz w:val="26"/>
                <w:szCs w:val="26"/>
              </w:rPr>
            </w:pPr>
            <w:r w:rsidRPr="00D60A00">
              <w:rPr>
                <w:rFonts w:ascii="Apple Color Emoji" w:eastAsiaTheme="minorEastAsia" w:hAnsi="Apple Color Emoji" w:cs="Apple Color Emoji"/>
                <w:color w:val="auto"/>
                <w:sz w:val="26"/>
                <w:szCs w:val="26"/>
              </w:rPr>
              <w:t>⭐⭐⭐⭐</w:t>
            </w:r>
          </w:p>
        </w:tc>
      </w:tr>
      <w:tr w:rsidR="00D60A00" w:rsidRPr="00D60A00" w14:paraId="412E4143" w14:textId="77777777">
        <w:trPr>
          <w:divId w:val="145056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4D4F26" w14:textId="77777777" w:rsidR="00D60A00" w:rsidRPr="00D60A00" w:rsidRDefault="00D60A00" w:rsidP="00D60A00">
            <w:pPr>
              <w:spacing w:line="240" w:lineRule="auto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Body" w:eastAsiaTheme="minorEastAsia" w:hAnsi="UICTFontTextStyleBody" w:cs="Times New Roman"/>
                <w:color w:val="auto"/>
                <w:sz w:val="26"/>
                <w:szCs w:val="26"/>
              </w:rPr>
              <w:t>Gadget Sales &amp; Tech Inventory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0E23594" w14:textId="77777777" w:rsidR="00D60A00" w:rsidRPr="00D60A00" w:rsidRDefault="00D60A00" w:rsidP="00D60A00">
            <w:pPr>
              <w:spacing w:line="240" w:lineRule="auto"/>
              <w:rPr>
                <w:rFonts w:ascii=".Apple Color Emoji UI" w:eastAsiaTheme="minorEastAsia" w:hAnsi=".Apple Color Emoji UI" w:cs="Times New Roman"/>
                <w:color w:val="auto"/>
                <w:sz w:val="26"/>
                <w:szCs w:val="26"/>
              </w:rPr>
            </w:pPr>
            <w:r w:rsidRPr="00D60A00">
              <w:rPr>
                <w:rFonts w:ascii="Apple Color Emoji" w:eastAsiaTheme="minorEastAsia" w:hAnsi="Apple Color Emoji" w:cs="Apple Color Emoji"/>
                <w:color w:val="auto"/>
                <w:sz w:val="26"/>
                <w:szCs w:val="26"/>
              </w:rPr>
              <w:t>⭐⭐⭐⭐⭐</w:t>
            </w:r>
          </w:p>
        </w:tc>
      </w:tr>
      <w:tr w:rsidR="00D60A00" w:rsidRPr="00D60A00" w14:paraId="1D580AC2" w14:textId="77777777">
        <w:trPr>
          <w:divId w:val="145056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68A80A8" w14:textId="77777777" w:rsidR="00D60A00" w:rsidRPr="00D60A00" w:rsidRDefault="00D60A00" w:rsidP="00D60A00">
            <w:pPr>
              <w:spacing w:line="240" w:lineRule="auto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Body" w:eastAsiaTheme="minorEastAsia" w:hAnsi="UICTFontTextStyleBody" w:cs="Times New Roman"/>
                <w:color w:val="auto"/>
                <w:sz w:val="26"/>
                <w:szCs w:val="26"/>
              </w:rPr>
              <w:t>Typing Speed &amp; Admin Support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76744A" w14:textId="77777777" w:rsidR="00D60A00" w:rsidRPr="00D60A00" w:rsidRDefault="00D60A00" w:rsidP="00D60A00">
            <w:pPr>
              <w:spacing w:line="240" w:lineRule="auto"/>
              <w:rPr>
                <w:rFonts w:ascii=".Apple Color Emoji UI" w:eastAsiaTheme="minorEastAsia" w:hAnsi=".Apple Color Emoji UI" w:cs="Times New Roman"/>
                <w:color w:val="auto"/>
                <w:sz w:val="26"/>
                <w:szCs w:val="26"/>
              </w:rPr>
            </w:pPr>
            <w:r w:rsidRPr="00D60A00">
              <w:rPr>
                <w:rFonts w:ascii="Apple Color Emoji" w:eastAsiaTheme="minorEastAsia" w:hAnsi="Apple Color Emoji" w:cs="Apple Color Emoji"/>
                <w:color w:val="auto"/>
                <w:sz w:val="26"/>
                <w:szCs w:val="26"/>
              </w:rPr>
              <w:t>⭐⭐⭐⭐⭐</w:t>
            </w:r>
          </w:p>
        </w:tc>
      </w:tr>
      <w:tr w:rsidR="00D60A00" w:rsidRPr="00D60A00" w14:paraId="42EB803F" w14:textId="77777777">
        <w:trPr>
          <w:divId w:val="145056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A18014" w14:textId="77777777" w:rsidR="00D60A00" w:rsidRPr="00D60A00" w:rsidRDefault="00D60A00" w:rsidP="00D60A00">
            <w:pPr>
              <w:spacing w:line="240" w:lineRule="auto"/>
              <w:rPr>
                <w:rFonts w:ascii=".AppleSystemUIFont" w:eastAsiaTheme="minorEastAsia" w:hAnsi=".AppleSystemUIFont" w:cs="Times New Roman"/>
                <w:color w:val="auto"/>
                <w:sz w:val="26"/>
                <w:szCs w:val="26"/>
              </w:rPr>
            </w:pPr>
            <w:r w:rsidRPr="00D60A00">
              <w:rPr>
                <w:rFonts w:ascii="UICTFontTextStyleBody" w:eastAsiaTheme="minorEastAsia" w:hAnsi="UICTFontTextStyleBody" w:cs="Times New Roman"/>
                <w:color w:val="auto"/>
                <w:sz w:val="26"/>
                <w:szCs w:val="26"/>
              </w:rPr>
              <w:t>Customer Service &amp; P2P Trading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FBB63AC" w14:textId="77777777" w:rsidR="00D60A00" w:rsidRPr="00D60A00" w:rsidRDefault="00D60A00" w:rsidP="00D60A00">
            <w:pPr>
              <w:spacing w:line="240" w:lineRule="auto"/>
              <w:rPr>
                <w:rFonts w:ascii=".Apple Color Emoji UI" w:eastAsiaTheme="minorEastAsia" w:hAnsi=".Apple Color Emoji UI" w:cs="Times New Roman"/>
                <w:color w:val="auto"/>
                <w:sz w:val="26"/>
                <w:szCs w:val="26"/>
              </w:rPr>
            </w:pPr>
            <w:r w:rsidRPr="00D60A00">
              <w:rPr>
                <w:rFonts w:ascii="Apple Color Emoji" w:eastAsiaTheme="minorEastAsia" w:hAnsi="Apple Color Emoji" w:cs="Apple Color Emoji"/>
                <w:color w:val="auto"/>
                <w:sz w:val="26"/>
                <w:szCs w:val="26"/>
              </w:rPr>
              <w:t>⭐⭐⭐⭐</w:t>
            </w:r>
          </w:p>
        </w:tc>
      </w:tr>
    </w:tbl>
    <w:p w14:paraId="5FA3C4A8" w14:textId="77777777" w:rsidR="00D60A00" w:rsidRPr="00D60A00" w:rsidRDefault="00D60A00" w:rsidP="00D60A00">
      <w:pPr>
        <w:spacing w:line="240" w:lineRule="auto"/>
        <w:divId w:val="14505681"/>
        <w:rPr>
          <w:rFonts w:ascii=".AppleSystemUIFont" w:eastAsiaTheme="minorEastAsia" w:hAnsi=".AppleSystemUIFont" w:cs="Times New Roman"/>
          <w:color w:val="auto"/>
          <w:sz w:val="26"/>
          <w:szCs w:val="26"/>
        </w:rPr>
      </w:pPr>
    </w:p>
    <w:p w14:paraId="28BC3DB8" w14:textId="77777777" w:rsidR="00D60A00" w:rsidRPr="00D60A00" w:rsidRDefault="00D60A00" w:rsidP="00D60A00">
      <w:pPr>
        <w:spacing w:after="60" w:line="240" w:lineRule="auto"/>
        <w:divId w:val="14505681"/>
        <w:rPr>
          <w:rFonts w:ascii=".AppleSystemUIFont" w:eastAsiaTheme="minorEastAsia" w:hAnsi=".AppleSystemUIFont" w:cs="Times New Roman"/>
          <w:color w:val="auto"/>
          <w:sz w:val="33"/>
          <w:szCs w:val="33"/>
        </w:rPr>
      </w:pPr>
      <w:r w:rsidRPr="00D60A00">
        <w:rPr>
          <w:rFonts w:ascii="UICTFontTextStyleBody" w:eastAsiaTheme="minorEastAsia" w:hAnsi="UICTFontTextStyleBody" w:cs="Times New Roman"/>
          <w:b/>
          <w:bCs/>
          <w:color w:val="auto"/>
          <w:sz w:val="33"/>
          <w:szCs w:val="33"/>
        </w:rPr>
        <w:t>Social Links &amp; Contact</w:t>
      </w:r>
    </w:p>
    <w:p w14:paraId="589889C5" w14:textId="77777777" w:rsidR="00D60A00" w:rsidRPr="00D60A00" w:rsidRDefault="00D60A00" w:rsidP="00D60A00">
      <w:pPr>
        <w:numPr>
          <w:ilvl w:val="0"/>
          <w:numId w:val="29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🔗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LinkedIn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: </w:t>
      </w:r>
      <w:hyperlink r:id="rId11" w:history="1">
        <w:r w:rsidRPr="00D60A00">
          <w:rPr>
            <w:rFonts w:ascii="UICTFontTextStyleBody" w:eastAsia="Times New Roman" w:hAnsi="UICTFontTextStyleBody" w:cs="Times New Roman"/>
            <w:color w:val="0000FF"/>
            <w:sz w:val="26"/>
            <w:szCs w:val="26"/>
            <w:u w:val="single"/>
          </w:rPr>
          <w:t>linkedin.com/in/agboolavincent</w:t>
        </w:r>
      </w:hyperlink>
    </w:p>
    <w:p w14:paraId="6EEA20CE" w14:textId="77777777" w:rsidR="00D60A00" w:rsidRPr="00D60A00" w:rsidRDefault="00D60A00" w:rsidP="00D60A00">
      <w:pPr>
        <w:numPr>
          <w:ilvl w:val="0"/>
          <w:numId w:val="29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🐦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X/Twitter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: </w:t>
      </w:r>
      <w:hyperlink r:id="rId12" w:history="1">
        <w:r w:rsidRPr="00D60A00">
          <w:rPr>
            <w:rFonts w:ascii="UICTFontTextStyleBody" w:eastAsia="Times New Roman" w:hAnsi="UICTFontTextStyleBody" w:cs="Times New Roman"/>
            <w:color w:val="0000FF"/>
            <w:sz w:val="26"/>
            <w:szCs w:val="26"/>
            <w:u w:val="single"/>
          </w:rPr>
          <w:t>x.com/Vincent_Codm</w:t>
        </w:r>
      </w:hyperlink>
    </w:p>
    <w:p w14:paraId="26F981AA" w14:textId="77777777" w:rsidR="00D60A00" w:rsidRPr="00D60A00" w:rsidRDefault="00D60A00" w:rsidP="00D60A00">
      <w:pPr>
        <w:numPr>
          <w:ilvl w:val="0"/>
          <w:numId w:val="29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📸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Instagram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: </w:t>
      </w:r>
      <w:hyperlink r:id="rId13" w:history="1">
        <w:r w:rsidRPr="00D60A00">
          <w:rPr>
            <w:rFonts w:ascii="UICTFontTextStyleBody" w:eastAsia="Times New Roman" w:hAnsi="UICTFontTextStyleBody" w:cs="Times New Roman"/>
            <w:color w:val="0000FF"/>
            <w:sz w:val="26"/>
            <w:szCs w:val="26"/>
            <w:u w:val="single"/>
          </w:rPr>
          <w:t>@veemind_network_vvg</w:t>
        </w:r>
      </w:hyperlink>
    </w:p>
    <w:p w14:paraId="4CF00FC7" w14:textId="77777777" w:rsidR="00D60A00" w:rsidRPr="00D60A00" w:rsidRDefault="00D60A00" w:rsidP="00D60A00">
      <w:pPr>
        <w:numPr>
          <w:ilvl w:val="0"/>
          <w:numId w:val="29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🎥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TikTok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: </w:t>
      </w:r>
      <w:hyperlink r:id="rId14" w:history="1">
        <w:r w:rsidRPr="00D60A00">
          <w:rPr>
            <w:rFonts w:ascii="UICTFontTextStyleBody" w:eastAsia="Times New Roman" w:hAnsi="UICTFontTextStyleBody" w:cs="Times New Roman"/>
            <w:color w:val="0000FF"/>
            <w:sz w:val="26"/>
            <w:szCs w:val="26"/>
            <w:u w:val="single"/>
          </w:rPr>
          <w:t>@vincentdev3</w:t>
        </w:r>
      </w:hyperlink>
    </w:p>
    <w:p w14:paraId="309A27E6" w14:textId="77777777" w:rsidR="00D60A00" w:rsidRPr="00D60A00" w:rsidRDefault="00D60A00" w:rsidP="00D60A00">
      <w:pPr>
        <w:numPr>
          <w:ilvl w:val="0"/>
          <w:numId w:val="29"/>
        </w:numPr>
        <w:spacing w:line="240" w:lineRule="auto"/>
        <w:divId w:val="14505681"/>
        <w:rPr>
          <w:rFonts w:ascii=".AppleSystemUIFont" w:eastAsia="Times New Roman" w:hAnsi=".AppleSystemUIFont" w:cs="Times New Roman"/>
          <w:color w:val="auto"/>
          <w:sz w:val="26"/>
          <w:szCs w:val="26"/>
        </w:rPr>
      </w:pPr>
      <w:r w:rsidRPr="00D60A00">
        <w:rPr>
          <w:rFonts w:ascii="Apple Color Emoji" w:eastAsia="Times New Roman" w:hAnsi="Apple Color Emoji" w:cs="Apple Color Emoji"/>
          <w:color w:val="auto"/>
          <w:sz w:val="26"/>
          <w:szCs w:val="26"/>
        </w:rPr>
        <w:t>💬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 </w:t>
      </w:r>
      <w:r w:rsidRPr="00D60A00">
        <w:rPr>
          <w:rFonts w:ascii="UICTFontTextStyleEmphasizedBody" w:eastAsia="Times New Roman" w:hAnsi="UICTFontTextStyleEmphasizedBody" w:cs="Times New Roman"/>
          <w:b/>
          <w:bCs/>
          <w:color w:val="auto"/>
          <w:sz w:val="26"/>
          <w:szCs w:val="26"/>
        </w:rPr>
        <w:t>WhatsApp</w:t>
      </w:r>
      <w:r w:rsidRPr="00D60A00">
        <w:rPr>
          <w:rFonts w:ascii="UICTFontTextStyleBody" w:eastAsia="Times New Roman" w:hAnsi="UICTFontTextStyleBody" w:cs="Times New Roman"/>
          <w:color w:val="auto"/>
          <w:sz w:val="26"/>
          <w:szCs w:val="26"/>
        </w:rPr>
        <w:t xml:space="preserve">: </w:t>
      </w:r>
      <w:hyperlink r:id="rId15" w:history="1">
        <w:r w:rsidRPr="00D60A00">
          <w:rPr>
            <w:rFonts w:ascii="UICTFontTextStyleBody" w:eastAsia="Times New Roman" w:hAnsi="UICTFontTextStyleBody" w:cs="Times New Roman"/>
            <w:color w:val="0000FF"/>
            <w:sz w:val="26"/>
            <w:szCs w:val="26"/>
            <w:u w:val="single"/>
          </w:rPr>
          <w:t>Click to chat</w:t>
        </w:r>
      </w:hyperlink>
    </w:p>
    <w:p w14:paraId="39CD65E0" w14:textId="77777777" w:rsidR="00154BEA" w:rsidRPr="00D110BB" w:rsidRDefault="00154BEA" w:rsidP="00332C22"/>
    <w:sectPr w:rsidR="00154BEA" w:rsidRPr="00D110BB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8171C" w14:textId="77777777" w:rsidR="00467C61" w:rsidRDefault="00467C61">
      <w:pPr>
        <w:spacing w:line="240" w:lineRule="auto"/>
      </w:pPr>
      <w:r>
        <w:separator/>
      </w:r>
    </w:p>
  </w:endnote>
  <w:endnote w:type="continuationSeparator" w:id="0">
    <w:p w14:paraId="607678B3" w14:textId="77777777" w:rsidR="00467C61" w:rsidRDefault="00467C61">
      <w:pPr>
        <w:spacing w:line="240" w:lineRule="auto"/>
      </w:pPr>
      <w:r>
        <w:continuationSeparator/>
      </w:r>
    </w:p>
  </w:endnote>
  <w:endnote w:type="continuationNotice" w:id="1">
    <w:p w14:paraId="1B08E44D" w14:textId="77777777" w:rsidR="00467C61" w:rsidRDefault="00467C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od">
    <w:panose1 w:val="02030509050101010101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.Apple Color Emoji UI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.AppleColorEmojiUI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9EC6F" w14:textId="77777777" w:rsidR="00467C61" w:rsidRDefault="00467C61">
      <w:pPr>
        <w:spacing w:line="240" w:lineRule="auto"/>
      </w:pPr>
      <w:r>
        <w:separator/>
      </w:r>
    </w:p>
  </w:footnote>
  <w:footnote w:type="continuationSeparator" w:id="0">
    <w:p w14:paraId="5BBDA07F" w14:textId="77777777" w:rsidR="00467C61" w:rsidRDefault="00467C61">
      <w:pPr>
        <w:spacing w:line="240" w:lineRule="auto"/>
      </w:pPr>
      <w:r>
        <w:continuationSeparator/>
      </w:r>
    </w:p>
  </w:footnote>
  <w:footnote w:type="continuationNotice" w:id="1">
    <w:p w14:paraId="1846A476" w14:textId="77777777" w:rsidR="00467C61" w:rsidRDefault="00467C6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079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DB6B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B74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1E18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6D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1C19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323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9B7E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B64F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302545">
    <w:abstractNumId w:val="21"/>
  </w:num>
  <w:num w:numId="2" w16cid:durableId="652300921">
    <w:abstractNumId w:val="9"/>
  </w:num>
  <w:num w:numId="3" w16cid:durableId="1526939959">
    <w:abstractNumId w:val="7"/>
  </w:num>
  <w:num w:numId="4" w16cid:durableId="1063719122">
    <w:abstractNumId w:val="6"/>
  </w:num>
  <w:num w:numId="5" w16cid:durableId="214435124">
    <w:abstractNumId w:val="5"/>
  </w:num>
  <w:num w:numId="6" w16cid:durableId="853298841">
    <w:abstractNumId w:val="4"/>
  </w:num>
  <w:num w:numId="7" w16cid:durableId="1390303350">
    <w:abstractNumId w:val="19"/>
  </w:num>
  <w:num w:numId="8" w16cid:durableId="880942845">
    <w:abstractNumId w:val="10"/>
  </w:num>
  <w:num w:numId="9" w16cid:durableId="1426606550">
    <w:abstractNumId w:val="22"/>
  </w:num>
  <w:num w:numId="10" w16cid:durableId="1475173196">
    <w:abstractNumId w:val="8"/>
  </w:num>
  <w:num w:numId="11" w16cid:durableId="598563807">
    <w:abstractNumId w:val="3"/>
  </w:num>
  <w:num w:numId="12" w16cid:durableId="1356073537">
    <w:abstractNumId w:val="2"/>
  </w:num>
  <w:num w:numId="13" w16cid:durableId="1679917031">
    <w:abstractNumId w:val="1"/>
  </w:num>
  <w:num w:numId="14" w16cid:durableId="1559703111">
    <w:abstractNumId w:val="0"/>
  </w:num>
  <w:num w:numId="15" w16cid:durableId="1131361037">
    <w:abstractNumId w:val="9"/>
    <w:lvlOverride w:ilvl="0">
      <w:startOverride w:val="1"/>
    </w:lvlOverride>
  </w:num>
  <w:num w:numId="16" w16cid:durableId="883565907">
    <w:abstractNumId w:val="11"/>
  </w:num>
  <w:num w:numId="17" w16cid:durableId="431820839">
    <w:abstractNumId w:val="9"/>
  </w:num>
  <w:num w:numId="18" w16cid:durableId="218060479">
    <w:abstractNumId w:val="17"/>
  </w:num>
  <w:num w:numId="19" w16cid:durableId="2092046786">
    <w:abstractNumId w:val="9"/>
  </w:num>
  <w:num w:numId="20" w16cid:durableId="1447695987">
    <w:abstractNumId w:val="14"/>
  </w:num>
  <w:num w:numId="21" w16cid:durableId="37164729">
    <w:abstractNumId w:val="16"/>
  </w:num>
  <w:num w:numId="22" w16cid:durableId="1595239096">
    <w:abstractNumId w:val="25"/>
  </w:num>
  <w:num w:numId="23" w16cid:durableId="78334132">
    <w:abstractNumId w:val="24"/>
  </w:num>
  <w:num w:numId="24" w16cid:durableId="1083529227">
    <w:abstractNumId w:val="20"/>
  </w:num>
  <w:num w:numId="25" w16cid:durableId="1467695930">
    <w:abstractNumId w:val="23"/>
  </w:num>
  <w:num w:numId="26" w16cid:durableId="890265774">
    <w:abstractNumId w:val="13"/>
  </w:num>
  <w:num w:numId="27" w16cid:durableId="893198055">
    <w:abstractNumId w:val="15"/>
  </w:num>
  <w:num w:numId="28" w16cid:durableId="759985383">
    <w:abstractNumId w:val="18"/>
  </w:num>
  <w:num w:numId="29" w16cid:durableId="19728987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61"/>
    <w:rsid w:val="00036C35"/>
    <w:rsid w:val="000441AE"/>
    <w:rsid w:val="000B031E"/>
    <w:rsid w:val="000B0715"/>
    <w:rsid w:val="000C4E71"/>
    <w:rsid w:val="00103B74"/>
    <w:rsid w:val="001246EE"/>
    <w:rsid w:val="0012755E"/>
    <w:rsid w:val="00144C71"/>
    <w:rsid w:val="00154BEA"/>
    <w:rsid w:val="00172CB7"/>
    <w:rsid w:val="001751F3"/>
    <w:rsid w:val="00186314"/>
    <w:rsid w:val="001F0A53"/>
    <w:rsid w:val="0026787D"/>
    <w:rsid w:val="00282433"/>
    <w:rsid w:val="002A3CC7"/>
    <w:rsid w:val="002B1F83"/>
    <w:rsid w:val="002B2247"/>
    <w:rsid w:val="002B762E"/>
    <w:rsid w:val="002D291F"/>
    <w:rsid w:val="002E3C44"/>
    <w:rsid w:val="002F4FDA"/>
    <w:rsid w:val="00302F25"/>
    <w:rsid w:val="00322739"/>
    <w:rsid w:val="00325614"/>
    <w:rsid w:val="00332C22"/>
    <w:rsid w:val="00334267"/>
    <w:rsid w:val="00347924"/>
    <w:rsid w:val="00355114"/>
    <w:rsid w:val="00356BC2"/>
    <w:rsid w:val="00374A2B"/>
    <w:rsid w:val="00391F5A"/>
    <w:rsid w:val="00393526"/>
    <w:rsid w:val="00394EC2"/>
    <w:rsid w:val="003C4A20"/>
    <w:rsid w:val="003F2AD3"/>
    <w:rsid w:val="003F733E"/>
    <w:rsid w:val="00404DED"/>
    <w:rsid w:val="00432A1C"/>
    <w:rsid w:val="00441871"/>
    <w:rsid w:val="0045456F"/>
    <w:rsid w:val="00456788"/>
    <w:rsid w:val="00467C61"/>
    <w:rsid w:val="00470F95"/>
    <w:rsid w:val="004905CE"/>
    <w:rsid w:val="00512F10"/>
    <w:rsid w:val="005144A8"/>
    <w:rsid w:val="0053561D"/>
    <w:rsid w:val="005712EE"/>
    <w:rsid w:val="00574931"/>
    <w:rsid w:val="005C351E"/>
    <w:rsid w:val="005E6E5D"/>
    <w:rsid w:val="005F6A88"/>
    <w:rsid w:val="00602CFD"/>
    <w:rsid w:val="0060344F"/>
    <w:rsid w:val="00672453"/>
    <w:rsid w:val="006A4B11"/>
    <w:rsid w:val="006C66F0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53E19"/>
    <w:rsid w:val="008675A0"/>
    <w:rsid w:val="008C4E08"/>
    <w:rsid w:val="00903DFB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938A3"/>
    <w:rsid w:val="00BC5355"/>
    <w:rsid w:val="00BF216A"/>
    <w:rsid w:val="00C93F8B"/>
    <w:rsid w:val="00CB0253"/>
    <w:rsid w:val="00CC641A"/>
    <w:rsid w:val="00CD382E"/>
    <w:rsid w:val="00D10ECA"/>
    <w:rsid w:val="00D110BB"/>
    <w:rsid w:val="00D44A58"/>
    <w:rsid w:val="00D60A00"/>
    <w:rsid w:val="00DA013F"/>
    <w:rsid w:val="00DC7461"/>
    <w:rsid w:val="00DE090C"/>
    <w:rsid w:val="00E000A8"/>
    <w:rsid w:val="00E04AB8"/>
    <w:rsid w:val="00E141C5"/>
    <w:rsid w:val="00E22872"/>
    <w:rsid w:val="00E53B6C"/>
    <w:rsid w:val="00E53BBF"/>
    <w:rsid w:val="00E61313"/>
    <w:rsid w:val="00E61A19"/>
    <w:rsid w:val="00E628E3"/>
    <w:rsid w:val="00E81434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93088"/>
    <w:rsid w:val="00FA367A"/>
    <w:rsid w:val="00FC0AA3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0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1C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semiHidden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  <w:style w:type="paragraph" w:customStyle="1" w:styleId="p1">
    <w:name w:val="p1"/>
    <w:basedOn w:val="Normal"/>
    <w:rsid w:val="00D60A00"/>
    <w:pPr>
      <w:spacing w:after="60" w:line="240" w:lineRule="auto"/>
    </w:pPr>
    <w:rPr>
      <w:rFonts w:ascii=".AppleSystemUIFont" w:eastAsiaTheme="minorEastAsia" w:hAnsi=".AppleSystemUIFont" w:cs="Times New Roman"/>
      <w:color w:val="auto"/>
      <w:sz w:val="33"/>
      <w:szCs w:val="33"/>
    </w:rPr>
  </w:style>
  <w:style w:type="paragraph" w:customStyle="1" w:styleId="p2">
    <w:name w:val="p2"/>
    <w:basedOn w:val="Normal"/>
    <w:rsid w:val="00D60A00"/>
    <w:pPr>
      <w:spacing w:line="240" w:lineRule="auto"/>
    </w:pPr>
    <w:rPr>
      <w:rFonts w:ascii=".AppleSystemUIFont" w:eastAsiaTheme="minorEastAsia" w:hAnsi=".AppleSystemUIFont" w:cs="Times New Roman"/>
      <w:color w:val="auto"/>
      <w:sz w:val="26"/>
      <w:szCs w:val="26"/>
    </w:rPr>
  </w:style>
  <w:style w:type="paragraph" w:customStyle="1" w:styleId="p3">
    <w:name w:val="p3"/>
    <w:basedOn w:val="Normal"/>
    <w:rsid w:val="00D60A00"/>
    <w:pPr>
      <w:spacing w:line="240" w:lineRule="auto"/>
    </w:pPr>
    <w:rPr>
      <w:rFonts w:ascii=".AppleSystemUIFont" w:eastAsiaTheme="minorEastAsia" w:hAnsi=".AppleSystemUIFont" w:cs="Times New Roman"/>
      <w:color w:val="auto"/>
      <w:sz w:val="26"/>
      <w:szCs w:val="26"/>
    </w:rPr>
  </w:style>
  <w:style w:type="paragraph" w:customStyle="1" w:styleId="p4">
    <w:name w:val="p4"/>
    <w:basedOn w:val="Normal"/>
    <w:rsid w:val="00D60A00"/>
    <w:pPr>
      <w:spacing w:line="240" w:lineRule="auto"/>
      <w:jc w:val="center"/>
    </w:pPr>
    <w:rPr>
      <w:rFonts w:ascii=".AppleSystemUIFont" w:eastAsiaTheme="minorEastAsia" w:hAnsi=".AppleSystemUIFont" w:cs="Times New Roman"/>
      <w:color w:val="auto"/>
      <w:sz w:val="26"/>
      <w:szCs w:val="26"/>
    </w:rPr>
  </w:style>
  <w:style w:type="paragraph" w:customStyle="1" w:styleId="p5">
    <w:name w:val="p5"/>
    <w:basedOn w:val="Normal"/>
    <w:rsid w:val="00D60A00"/>
    <w:pPr>
      <w:spacing w:line="240" w:lineRule="auto"/>
    </w:pPr>
    <w:rPr>
      <w:rFonts w:ascii=".Apple Color Emoji UI" w:eastAsiaTheme="minorEastAsia" w:hAnsi=".Apple Color Emoji UI" w:cs="Times New Roman"/>
      <w:color w:val="auto"/>
      <w:sz w:val="26"/>
      <w:szCs w:val="26"/>
    </w:rPr>
  </w:style>
  <w:style w:type="character" w:customStyle="1" w:styleId="s1">
    <w:name w:val="s1"/>
    <w:basedOn w:val="DefaultParagraphFont"/>
    <w:rsid w:val="00D60A00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DefaultParagraphFont"/>
    <w:rsid w:val="00D60A0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D60A00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DefaultParagraphFont"/>
    <w:rsid w:val="00D60A00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customStyle="1" w:styleId="s5">
    <w:name w:val="s5"/>
    <w:basedOn w:val="DefaultParagraphFont"/>
    <w:rsid w:val="00D60A00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  <w:style w:type="character" w:customStyle="1" w:styleId="s6">
    <w:name w:val="s6"/>
    <w:basedOn w:val="DefaultParagraphFont"/>
    <w:rsid w:val="00D60A00"/>
    <w:rPr>
      <w:rFonts w:ascii=".AppleColorEmojiUI" w:hAnsi=".AppleColorEmojiUI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"/>
    <w:rsid w:val="00D60A00"/>
    <w:pPr>
      <w:spacing w:line="240" w:lineRule="auto"/>
    </w:pPr>
    <w:rPr>
      <w:rFonts w:ascii=".AppleSystemUIFont" w:eastAsiaTheme="minorEastAsia" w:hAnsi=".AppleSystemUIFont" w:cs="Times New Roman"/>
      <w:color w:val="auto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stagram.com/veemind_network_vv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x.com/Vincent_Cod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gboolavince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a.me/2348141109213" TargetMode="External"/><Relationship Id="rId10" Type="http://schemas.openxmlformats.org/officeDocument/2006/relationships/hyperlink" Target="https://vincent123-profile.github.io/VeePortfol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iktok.com/@vincentdev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5DF94D3-B6EC-0C4A-92BF-961A5579228E%7dTFa2396a3d-5ac6-43d0-a945-b8e0a3d4f5acc4b506d8-a573624ccc22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3A252-EBFF-412D-BBDD-EEFC4C8E6341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E6CE3C6-B8E5-4327-9EB0-2E9D3337A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13A65-B73A-4B5B-A57B-84B9B27013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{95DF94D3-B6EC-0C4A-92BF-961A5579228E}TFa2396a3d-5ac6-43d0-a945-b8e0a3d4f5acc4b506d8-a573624ccc22.dotx</Template>
  <TotalTime>0</TotalTime>
  <Pages>3</Pages>
  <Words>553</Words>
  <Characters>3158</Characters>
  <Application>Microsoft Office Word</Application>
  <DocSecurity>0</DocSecurity>
  <Lines>26</Lines>
  <Paragraphs>7</Paragraphs>
  <ScaleCrop>false</ScaleCrop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2025-06-23T14:55:00Z</dcterms:created>
  <dcterms:modified xsi:type="dcterms:W3CDTF">2025-06-23T14:55:00Z</dcterms:modified>
</cp:coreProperties>
</file>